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73060" w14:textId="77777777" w:rsidR="000975C4" w:rsidRDefault="000975C4" w:rsidP="00CE3613">
      <w:pPr>
        <w:jc w:val="center"/>
      </w:pPr>
    </w:p>
    <w:p w14:paraId="7E4D959B" w14:textId="10B5C18D" w:rsidR="003E3AE6" w:rsidRDefault="00CE3613" w:rsidP="00CE3613">
      <w:pPr>
        <w:jc w:val="center"/>
      </w:pPr>
      <w:r>
        <w:t>TRABALHO DE SAMUEL</w:t>
      </w:r>
    </w:p>
    <w:p w14:paraId="27CEEB1B" w14:textId="481E3D14" w:rsidR="009D32F1" w:rsidRDefault="009D32F1" w:rsidP="00CE3613">
      <w:pPr>
        <w:jc w:val="center"/>
      </w:pPr>
    </w:p>
    <w:p w14:paraId="4B1A130A" w14:textId="42593A41" w:rsidR="009D32F1" w:rsidRDefault="009D32F1" w:rsidP="00CE3613">
      <w:pPr>
        <w:jc w:val="center"/>
      </w:pPr>
    </w:p>
    <w:p w14:paraId="741C9E5C" w14:textId="0C9556D1" w:rsidR="009D32F1" w:rsidRDefault="009D32F1" w:rsidP="00CE3613">
      <w:pPr>
        <w:jc w:val="center"/>
      </w:pPr>
      <w:r>
        <w:t xml:space="preserve">1 questão </w:t>
      </w:r>
    </w:p>
    <w:p w14:paraId="73CAEE07" w14:textId="77777777" w:rsidR="003E3AE6" w:rsidRDefault="003E3AE6"/>
    <w:p w14:paraId="51BAE63F" w14:textId="3CD8E2B9" w:rsidR="003E3AE6" w:rsidRDefault="003E3AE6">
      <w:r>
        <w:t>1-Herança- e um</w:t>
      </w:r>
      <w:r w:rsidR="00CE3613">
        <w:t xml:space="preserve"> forma </w:t>
      </w:r>
      <w:r>
        <w:t>que permite criar classes novas a partir de classes já existente, com as mesmas características existentes.</w:t>
      </w:r>
    </w:p>
    <w:p w14:paraId="5819A279" w14:textId="6A7AF377" w:rsidR="003E3AE6" w:rsidRDefault="003E3AE6"/>
    <w:p w14:paraId="09DB1192" w14:textId="1164757F" w:rsidR="003E3AE6" w:rsidRDefault="003E3AE6">
      <w:r>
        <w:t>2-</w:t>
      </w:r>
      <w:r w:rsidR="00C93D46">
        <w:t xml:space="preserve"> Polimorfismo</w:t>
      </w:r>
      <w:r w:rsidR="000975C4">
        <w:t>-</w:t>
      </w:r>
      <w:r w:rsidR="00C93D46">
        <w:t xml:space="preserve">são </w:t>
      </w:r>
      <w:r w:rsidR="000975C4">
        <w:t>várias formas</w:t>
      </w:r>
      <w:r w:rsidR="00C93D46">
        <w:t xml:space="preserve"> de fazer</w:t>
      </w:r>
      <w:r w:rsidR="000975C4">
        <w:t xml:space="preserve"> uma coisa na quais chegam no mesmo resultado.</w:t>
      </w:r>
    </w:p>
    <w:p w14:paraId="79E6FFA1" w14:textId="2DE9C185" w:rsidR="000975C4" w:rsidRDefault="000975C4"/>
    <w:p w14:paraId="706B141B" w14:textId="28806029" w:rsidR="000975C4" w:rsidRDefault="000975C4">
      <w:r>
        <w:t xml:space="preserve">3- Encapsulamento- e uma forma que separa o programa em partes, </w:t>
      </w:r>
      <w:r w:rsidR="009D32F1">
        <w:t xml:space="preserve">evita repetições por meio de métodos e também protege as operações externas. </w:t>
      </w:r>
    </w:p>
    <w:p w14:paraId="1D3EF289" w14:textId="55EB8732" w:rsidR="003E3AE6" w:rsidRDefault="003E3AE6"/>
    <w:p w14:paraId="47AE5DFC" w14:textId="512759EE" w:rsidR="000975C4" w:rsidRDefault="000975C4">
      <w:r>
        <w:t>4- Atributos e métodos-</w:t>
      </w:r>
      <w:r w:rsidR="008D722D">
        <w:t xml:space="preserve"> métodos são aquilo que o objeto pode fazer, já os </w:t>
      </w:r>
      <w:r w:rsidR="009D32F1">
        <w:t xml:space="preserve">atributos e uma característica do objeto </w:t>
      </w:r>
    </w:p>
    <w:p w14:paraId="73663C1C" w14:textId="341CEEDD" w:rsidR="000975C4" w:rsidRDefault="000975C4"/>
    <w:p w14:paraId="6C956D91" w14:textId="69CEF2AD" w:rsidR="003E3AE6" w:rsidRDefault="000975C4">
      <w:r>
        <w:t xml:space="preserve">5- Atributos e métodos estáticos- </w:t>
      </w:r>
      <w:r w:rsidR="009D32F1" w:rsidRPr="009D32F1">
        <w:t>São as características e ações exclusivas de uma única classe.</w:t>
      </w:r>
    </w:p>
    <w:p w14:paraId="4340C105" w14:textId="2639C56B" w:rsidR="009D32F1" w:rsidRDefault="009D32F1"/>
    <w:p w14:paraId="1157633B" w14:textId="60867B3D" w:rsidR="009D32F1" w:rsidRDefault="009D32F1"/>
    <w:p w14:paraId="2232C4D4" w14:textId="77777777" w:rsidR="009D32F1" w:rsidRDefault="009D32F1"/>
    <w:p w14:paraId="3777C189" w14:textId="08487BC4" w:rsidR="009D32F1" w:rsidRDefault="009D32F1" w:rsidP="009D32F1">
      <w:pPr>
        <w:jc w:val="center"/>
      </w:pPr>
    </w:p>
    <w:p w14:paraId="5FC0BD42" w14:textId="5B314063" w:rsidR="009D32F1" w:rsidRDefault="00556084" w:rsidP="009D32F1">
      <w:pPr>
        <w:jc w:val="center"/>
      </w:pPr>
      <w:r>
        <w:t>2 questões</w:t>
      </w:r>
      <w:r w:rsidR="009D32F1">
        <w:t xml:space="preserve"> </w:t>
      </w:r>
    </w:p>
    <w:p w14:paraId="44C5C534" w14:textId="722B2CE3" w:rsidR="009D32F1" w:rsidRDefault="009D32F1" w:rsidP="009D32F1">
      <w:pPr>
        <w:jc w:val="center"/>
      </w:pPr>
    </w:p>
    <w:p w14:paraId="7D65E7DD" w14:textId="42DFF411" w:rsidR="009D32F1" w:rsidRDefault="009D32F1" w:rsidP="009D32F1">
      <w:pPr>
        <w:jc w:val="center"/>
      </w:pPr>
      <w:r>
        <w:t>Sobrescrita -quando tem métodos que tem a mesma assinatura só que em classes diferentes:</w:t>
      </w:r>
    </w:p>
    <w:p w14:paraId="296D98D0" w14:textId="6C8C2AD1" w:rsidR="009D32F1" w:rsidRDefault="009D32F1" w:rsidP="009D32F1">
      <w:pPr>
        <w:jc w:val="center"/>
      </w:pPr>
    </w:p>
    <w:p w14:paraId="58538A29" w14:textId="77777777" w:rsidR="009D32F1" w:rsidRDefault="009D32F1" w:rsidP="009D32F1">
      <w:pPr>
        <w:jc w:val="center"/>
      </w:pPr>
    </w:p>
    <w:p w14:paraId="1DF27E30" w14:textId="7ADFB77F" w:rsidR="009D32F1" w:rsidRDefault="009D32F1" w:rsidP="009D32F1">
      <w:pPr>
        <w:jc w:val="center"/>
      </w:pPr>
    </w:p>
    <w:p w14:paraId="738F8EF3" w14:textId="3EF78F76" w:rsidR="009D32F1" w:rsidRDefault="009D32F1" w:rsidP="009D32F1">
      <w:pPr>
        <w:jc w:val="center"/>
      </w:pPr>
      <w:r>
        <w:t xml:space="preserve">Sobrecarga- e quando tem assinaturas diferentes só que em classes iguais  </w:t>
      </w:r>
    </w:p>
    <w:p w14:paraId="3A4768AD" w14:textId="60878146" w:rsidR="009D32F1" w:rsidRDefault="009D32F1" w:rsidP="009D32F1">
      <w:pPr>
        <w:jc w:val="center"/>
      </w:pPr>
    </w:p>
    <w:p w14:paraId="49773EC2" w14:textId="7EAF7AA1" w:rsidR="009D32F1" w:rsidRDefault="009D32F1" w:rsidP="009D32F1">
      <w:pPr>
        <w:jc w:val="center"/>
      </w:pPr>
    </w:p>
    <w:p w14:paraId="2D0070BE" w14:textId="04F2056A" w:rsidR="009D32F1" w:rsidRDefault="009D32F1" w:rsidP="009D32F1">
      <w:pPr>
        <w:jc w:val="center"/>
      </w:pPr>
    </w:p>
    <w:p w14:paraId="53C6658F" w14:textId="77777777" w:rsidR="009D32F1" w:rsidRDefault="009D32F1" w:rsidP="009D32F1">
      <w:pPr>
        <w:jc w:val="center"/>
      </w:pPr>
    </w:p>
    <w:p w14:paraId="36862635" w14:textId="53748B28" w:rsidR="009D32F1" w:rsidRDefault="009D32F1" w:rsidP="009D32F1">
      <w:pPr>
        <w:jc w:val="center"/>
      </w:pPr>
    </w:p>
    <w:p w14:paraId="390B5772" w14:textId="77777777" w:rsidR="009D32F1" w:rsidRDefault="009D32F1" w:rsidP="009D32F1">
      <w:pPr>
        <w:jc w:val="center"/>
      </w:pPr>
    </w:p>
    <w:p w14:paraId="2633F238" w14:textId="31E00890" w:rsidR="009D32F1" w:rsidRDefault="009D32F1" w:rsidP="009D32F1">
      <w:pPr>
        <w:jc w:val="center"/>
      </w:pPr>
    </w:p>
    <w:p w14:paraId="62346813" w14:textId="77777777" w:rsidR="003E3AE6" w:rsidRDefault="003E3AE6"/>
    <w:sectPr w:rsidR="003E3AE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FAA7B" w14:textId="77777777" w:rsidR="000A319E" w:rsidRDefault="000A319E">
      <w:r>
        <w:separator/>
      </w:r>
    </w:p>
  </w:endnote>
  <w:endnote w:type="continuationSeparator" w:id="0">
    <w:p w14:paraId="7C77FD6E" w14:textId="77777777" w:rsidR="000A319E" w:rsidRDefault="000A31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BC811" w14:textId="77777777" w:rsidR="00DF4290" w:rsidRDefault="00DF429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797E3" w14:textId="77777777" w:rsidR="00DF4290" w:rsidRDefault="00DF4290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17F94" w14:textId="77777777" w:rsidR="00DF4290" w:rsidRDefault="00DF429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9FDC5" w14:textId="77777777" w:rsidR="000A319E" w:rsidRDefault="000A319E">
      <w:r>
        <w:separator/>
      </w:r>
    </w:p>
  </w:footnote>
  <w:footnote w:type="continuationSeparator" w:id="0">
    <w:p w14:paraId="312D7691" w14:textId="77777777" w:rsidR="000A319E" w:rsidRDefault="000A31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387EC" w14:textId="77777777" w:rsidR="00DF4290" w:rsidRDefault="00DF429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B8B76" w14:textId="77777777" w:rsidR="00DF4290" w:rsidRDefault="00DF4290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E3DBC" w14:textId="77777777" w:rsidR="00DF4290" w:rsidRDefault="00DF429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AE6"/>
    <w:rsid w:val="000975C4"/>
    <w:rsid w:val="000A319E"/>
    <w:rsid w:val="003E3AE6"/>
    <w:rsid w:val="00556084"/>
    <w:rsid w:val="00896B51"/>
    <w:rsid w:val="008D722D"/>
    <w:rsid w:val="009D32F1"/>
    <w:rsid w:val="00C93D46"/>
    <w:rsid w:val="00CE3613"/>
    <w:rsid w:val="00DF4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77152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896B5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896B51"/>
    <w:rPr>
      <w:sz w:val="24"/>
      <w:szCs w:val="24"/>
    </w:rPr>
  </w:style>
  <w:style w:type="paragraph" w:styleId="Rodap">
    <w:name w:val="footer"/>
    <w:basedOn w:val="Normal"/>
    <w:link w:val="RodapChar"/>
    <w:rsid w:val="00896B5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896B5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46\Office%20Word%202003%20Look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Office Word 2003 Look</Template>
  <TotalTime>0</TotalTime>
  <Pages>1</Pages>
  <Words>125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2022-12-08T19:42:00Z</dcterms:created>
  <dcterms:modified xsi:type="dcterms:W3CDTF">2022-12-08T21:22:00Z</dcterms:modified>
</cp:coreProperties>
</file>